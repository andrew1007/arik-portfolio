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2C5D10" w:rsidP="00141A4C">
      <w:pPr>
        <w:pStyle w:val="Title"/>
      </w:pPr>
      <w:r>
        <w:t>Arik Yueh</w:t>
      </w:r>
    </w:p>
    <w:p w:rsidR="00141A4C" w:rsidRDefault="002C5D10" w:rsidP="00141A4C">
      <w:r w:rsidRPr="002C5D10">
        <w:rPr>
          <w:color w:val="auto"/>
        </w:rPr>
        <w:t>1152 Corvallis Court</w:t>
      </w:r>
      <w:r>
        <w:rPr>
          <w:color w:val="auto"/>
        </w:rPr>
        <w:t>,</w:t>
      </w:r>
      <w:r w:rsidRPr="002C5D10">
        <w:rPr>
          <w:color w:val="auto"/>
        </w:rPr>
        <w:t xml:space="preserve"> San Jose</w:t>
      </w:r>
      <w:r>
        <w:rPr>
          <w:color w:val="auto"/>
        </w:rPr>
        <w:t>,</w:t>
      </w:r>
      <w:r w:rsidRPr="002C5D10">
        <w:rPr>
          <w:color w:val="auto"/>
        </w:rPr>
        <w:t xml:space="preserve"> 95120</w:t>
      </w:r>
      <w:r w:rsidR="00141A4C">
        <w:t> | </w:t>
      </w:r>
      <w:r>
        <w:t>(408)4</w:t>
      </w:r>
      <w:r w:rsidR="00A74514">
        <w:t>58</w:t>
      </w:r>
      <w:r>
        <w:t>-</w:t>
      </w:r>
      <w:r w:rsidR="00A74514">
        <w:t>0811</w:t>
      </w:r>
      <w:r w:rsidR="00141A4C">
        <w:t> | </w:t>
      </w:r>
      <w:r>
        <w:t>Arikyueh@gmail.com</w:t>
      </w:r>
    </w:p>
    <w:p w:rsidR="006270A9" w:rsidRDefault="00A76E15" w:rsidP="00141A4C">
      <w:pPr>
        <w:pStyle w:val="Heading1"/>
      </w:pPr>
      <w:r>
        <w:t>Summary</w:t>
      </w:r>
    </w:p>
    <w:p w:rsidR="006270A9" w:rsidRDefault="00B060A1">
      <w:r>
        <w:t xml:space="preserve">Looking for a summer 17’ internship in Electrical Engineering and other related field. </w:t>
      </w:r>
    </w:p>
    <w:p w:rsidR="00A01434" w:rsidRDefault="00A01434" w:rsidP="00A01434">
      <w:pPr>
        <w:pStyle w:val="Heading1"/>
      </w:pPr>
      <w:r>
        <w:t>Experience</w:t>
      </w:r>
    </w:p>
    <w:p w:rsidR="00F84935" w:rsidRDefault="00F84935" w:rsidP="00F84935">
      <w:pPr>
        <w:pStyle w:val="Heading2"/>
      </w:pPr>
      <w:r>
        <w:t>Cell group leader| River of life</w:t>
      </w:r>
      <w:r w:rsidR="00CF09CD">
        <w:t xml:space="preserve"> christian church| 08/2013 to 06</w:t>
      </w:r>
      <w:bookmarkStart w:id="0" w:name="_GoBack"/>
      <w:bookmarkEnd w:id="0"/>
      <w:r>
        <w:t>/2015</w:t>
      </w:r>
    </w:p>
    <w:p w:rsidR="00F84935" w:rsidRDefault="00F84935" w:rsidP="00F84935">
      <w:pPr>
        <w:pStyle w:val="ListBullet"/>
        <w:numPr>
          <w:ilvl w:val="0"/>
          <w:numId w:val="28"/>
        </w:numPr>
      </w:pPr>
      <w:r>
        <w:t>Led weekly bible study sessions for members my age by mentoring and teaching the weekly lesson</w:t>
      </w:r>
    </w:p>
    <w:p w:rsidR="00F84935" w:rsidRDefault="00F84935" w:rsidP="00A01434">
      <w:pPr>
        <w:pStyle w:val="ListBullet"/>
        <w:numPr>
          <w:ilvl w:val="0"/>
          <w:numId w:val="28"/>
        </w:numPr>
      </w:pPr>
      <w:r>
        <w:t>Designated roles before each meeting to have worship, food, and ice breaker games</w:t>
      </w:r>
    </w:p>
    <w:p w:rsidR="00A01434" w:rsidRDefault="00A01434" w:rsidP="00A01434">
      <w:pPr>
        <w:pStyle w:val="Heading2"/>
      </w:pPr>
      <w:r>
        <w:t>American Red cross counselor|American Red Cross|02/2014 to 07/2014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Prepared and organized the Leadership Development Center, a summer program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Led and mentored as a group leader for high school students in my age group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Taught skills and qualities to be a leader in one’s community</w:t>
      </w:r>
    </w:p>
    <w:p w:rsidR="00A01434" w:rsidRDefault="00A01434" w:rsidP="00A01434">
      <w:pPr>
        <w:pStyle w:val="Heading2"/>
      </w:pPr>
      <w:r>
        <w:t>Teacher Aid | Math Enrichment | 06/2013 to 07/2013</w:t>
      </w:r>
    </w:p>
    <w:p w:rsidR="00A01434" w:rsidRPr="00974156" w:rsidRDefault="00A01434" w:rsidP="00A01434">
      <w:pPr>
        <w:pStyle w:val="ListBullet"/>
        <w:numPr>
          <w:ilvl w:val="1"/>
          <w:numId w:val="21"/>
        </w:numPr>
      </w:pPr>
      <w:r w:rsidRPr="00974156">
        <w:t>Answered students’ algebra questions</w:t>
      </w:r>
    </w:p>
    <w:p w:rsidR="00A01434" w:rsidRPr="00974156" w:rsidRDefault="00A01434" w:rsidP="00A01434">
      <w:pPr>
        <w:pStyle w:val="ListBullet"/>
        <w:numPr>
          <w:ilvl w:val="1"/>
          <w:numId w:val="21"/>
        </w:numPr>
      </w:pPr>
      <w:r w:rsidRPr="00974156">
        <w:t>Communicated with parents on their child’s progress in class</w:t>
      </w:r>
    </w:p>
    <w:p w:rsidR="00A01434" w:rsidRPr="00974156" w:rsidRDefault="00A01434" w:rsidP="00A01434">
      <w:pPr>
        <w:pStyle w:val="ListBullet"/>
        <w:numPr>
          <w:ilvl w:val="1"/>
          <w:numId w:val="21"/>
        </w:numPr>
      </w:pPr>
      <w:r w:rsidRPr="00974156">
        <w:t>Graded papers and created a workable and tidy environment</w:t>
      </w:r>
    </w:p>
    <w:p w:rsidR="00A01434" w:rsidRPr="00974156" w:rsidRDefault="00A01434" w:rsidP="00A01434">
      <w:pPr>
        <w:pStyle w:val="ListBullet"/>
        <w:numPr>
          <w:ilvl w:val="1"/>
          <w:numId w:val="21"/>
        </w:numPr>
      </w:pPr>
      <w:r w:rsidRPr="00974156">
        <w:t>Supervised and handled students’ behavior during break and lunch</w:t>
      </w:r>
    </w:p>
    <w:sdt>
      <w:sdtPr>
        <w:alias w:val="Education:"/>
        <w:tag w:val="Education:"/>
        <w:id w:val="807127995"/>
        <w:placeholder>
          <w:docPart w:val="EEF1D906E54845349E9EE76C80FFD53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A01434" w:rsidRDefault="00A01434" w:rsidP="00A01434">
      <w:pPr>
        <w:pStyle w:val="Heading2"/>
      </w:pPr>
      <w:r>
        <w:t>Bachelor of Science | 2019 | University of california, Santa cruz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Major: Electrical Engineering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Related coursework: Electronic Circuits, Computer Systems &amp; Assembly Language, Applied Discrete Mathematics,</w:t>
      </w:r>
      <w:r w:rsidRPr="002955BB">
        <w:t xml:space="preserve"> </w:t>
      </w:r>
      <w:r>
        <w:t>Thermodynamics, Vector Calculus, Electricity &amp; Magnetism, Mathematical Methods for Engineers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GPA 3.3</w:t>
      </w:r>
    </w:p>
    <w:p w:rsidR="006270A9" w:rsidRDefault="002C5D10">
      <w:pPr>
        <w:pStyle w:val="Heading2"/>
      </w:pPr>
      <w:r>
        <w:t>High School Diploma</w:t>
      </w:r>
      <w:r w:rsidR="009D5933">
        <w:t> | </w:t>
      </w:r>
      <w:r>
        <w:t>2015</w:t>
      </w:r>
      <w:r w:rsidR="009D5933">
        <w:t> | </w:t>
      </w:r>
      <w:r>
        <w:t>Leland highschool</w:t>
      </w:r>
      <w:r w:rsidR="009B621A">
        <w:t xml:space="preserve"> SAN JOSE, CA</w:t>
      </w:r>
    </w:p>
    <w:p w:rsidR="002C5D10" w:rsidRDefault="009B621A" w:rsidP="00A01434">
      <w:pPr>
        <w:pStyle w:val="ListBullet"/>
        <w:numPr>
          <w:ilvl w:val="1"/>
          <w:numId w:val="21"/>
        </w:numPr>
      </w:pPr>
      <w:r>
        <w:t>Treasurer of American Red Cross Club</w:t>
      </w:r>
    </w:p>
    <w:p w:rsidR="009B621A" w:rsidRDefault="009B621A" w:rsidP="00A01434">
      <w:pPr>
        <w:pStyle w:val="ListBullet"/>
        <w:numPr>
          <w:ilvl w:val="1"/>
          <w:numId w:val="21"/>
        </w:numPr>
      </w:pPr>
      <w:r>
        <w:t>Fundraiser Chair of American Red Cross Club</w:t>
      </w:r>
      <w:r w:rsidR="00141D03">
        <w:tab/>
      </w:r>
    </w:p>
    <w:p w:rsidR="00EE356E" w:rsidRDefault="00EE356E" w:rsidP="00A01434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58624136"/>
        <w:placeholder>
          <w:docPart w:val="36DACCDF09754E4EB17153F66FDADEE2"/>
        </w:placeholder>
        <w:temporary/>
        <w:showingPlcHdr/>
        <w15:appearance w15:val="hidden"/>
      </w:sdtPr>
      <w:sdtEndPr/>
      <w:sdtContent>
        <w:p w:rsidR="00A01434" w:rsidRDefault="00A01434" w:rsidP="00A01434">
          <w:pPr>
            <w:pStyle w:val="Heading1"/>
          </w:pPr>
          <w:r>
            <w:t>Skills &amp; Abilities</w:t>
          </w:r>
        </w:p>
      </w:sdtContent>
    </w:sdt>
    <w:p w:rsidR="00A01434" w:rsidRDefault="00A01434" w:rsidP="00A01434">
      <w:pPr>
        <w:pStyle w:val="ListBullet"/>
        <w:numPr>
          <w:ilvl w:val="1"/>
          <w:numId w:val="21"/>
        </w:numPr>
      </w:pPr>
      <w:r>
        <w:t>Proficiency in C++, HTML, Windows, and MATLAB</w:t>
      </w:r>
    </w:p>
    <w:p w:rsidR="00A01434" w:rsidRDefault="00A01434" w:rsidP="00A01434">
      <w:pPr>
        <w:pStyle w:val="ListBullet"/>
        <w:numPr>
          <w:ilvl w:val="1"/>
          <w:numId w:val="21"/>
        </w:numPr>
      </w:pPr>
      <w:r>
        <w:t>Proficiency in Microsoft Excel, Word, and PowerPoint</w:t>
      </w:r>
    </w:p>
    <w:p w:rsidR="00EE356E" w:rsidRDefault="00EE356E" w:rsidP="00EE356E">
      <w:pPr>
        <w:pStyle w:val="ListBullet"/>
        <w:numPr>
          <w:ilvl w:val="0"/>
          <w:numId w:val="0"/>
        </w:numPr>
        <w:ind w:left="216" w:hanging="216"/>
      </w:pPr>
    </w:p>
    <w:p w:rsidR="00BC77AD" w:rsidRPr="004F3304" w:rsidRDefault="00BC77AD" w:rsidP="00573BC6">
      <w:pPr>
        <w:pStyle w:val="ListBullet"/>
        <w:numPr>
          <w:ilvl w:val="0"/>
          <w:numId w:val="0"/>
        </w:numPr>
      </w:pPr>
    </w:p>
    <w:sectPr w:rsidR="00BC77AD" w:rsidRPr="004F3304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73" w:rsidRDefault="00007473">
      <w:pPr>
        <w:spacing w:after="0"/>
      </w:pPr>
      <w:r>
        <w:separator/>
      </w:r>
    </w:p>
  </w:endnote>
  <w:endnote w:type="continuationSeparator" w:id="0">
    <w:p w:rsidR="00007473" w:rsidRDefault="00007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B6B" w:rsidRDefault="004D7B6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3BC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73" w:rsidRDefault="00007473">
      <w:pPr>
        <w:spacing w:after="0"/>
      </w:pPr>
      <w:r>
        <w:separator/>
      </w:r>
    </w:p>
  </w:footnote>
  <w:footnote w:type="continuationSeparator" w:id="0">
    <w:p w:rsidR="00007473" w:rsidRDefault="000074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64AC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E6731A"/>
    <w:multiLevelType w:val="hybridMultilevel"/>
    <w:tmpl w:val="04F4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807FF3"/>
    <w:multiLevelType w:val="hybridMultilevel"/>
    <w:tmpl w:val="B9D2314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F2C66DB"/>
    <w:multiLevelType w:val="hybridMultilevel"/>
    <w:tmpl w:val="FB081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DE03F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44194"/>
    <w:multiLevelType w:val="multilevel"/>
    <w:tmpl w:val="FC3E5F22"/>
    <w:lvl w:ilvl="0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2B09CD"/>
    <w:multiLevelType w:val="hybridMultilevel"/>
    <w:tmpl w:val="481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3A1097"/>
    <w:multiLevelType w:val="hybridMultilevel"/>
    <w:tmpl w:val="458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3"/>
  </w:num>
  <w:num w:numId="17">
    <w:abstractNumId w:val="19"/>
  </w:num>
  <w:num w:numId="18">
    <w:abstractNumId w:val="11"/>
  </w:num>
  <w:num w:numId="19">
    <w:abstractNumId w:val="25"/>
  </w:num>
  <w:num w:numId="20">
    <w:abstractNumId w:val="22"/>
  </w:num>
  <w:num w:numId="21">
    <w:abstractNumId w:val="12"/>
  </w:num>
  <w:num w:numId="22">
    <w:abstractNumId w:val="17"/>
  </w:num>
  <w:num w:numId="23">
    <w:abstractNumId w:val="24"/>
  </w:num>
  <w:num w:numId="24">
    <w:abstractNumId w:val="14"/>
  </w:num>
  <w:num w:numId="25">
    <w:abstractNumId w:val="20"/>
  </w:num>
  <w:num w:numId="26">
    <w:abstractNumId w:val="10"/>
  </w:num>
  <w:num w:numId="27">
    <w:abstractNumId w:val="23"/>
  </w:num>
  <w:num w:numId="28">
    <w:abstractNumId w:val="1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10"/>
    <w:rsid w:val="00007473"/>
    <w:rsid w:val="000A4F59"/>
    <w:rsid w:val="000D3BD2"/>
    <w:rsid w:val="00141A4C"/>
    <w:rsid w:val="00141D03"/>
    <w:rsid w:val="001B29CF"/>
    <w:rsid w:val="001F2A59"/>
    <w:rsid w:val="0028220F"/>
    <w:rsid w:val="002955BB"/>
    <w:rsid w:val="002C5D10"/>
    <w:rsid w:val="00307220"/>
    <w:rsid w:val="00334506"/>
    <w:rsid w:val="003508CB"/>
    <w:rsid w:val="00356C14"/>
    <w:rsid w:val="003C383E"/>
    <w:rsid w:val="004541C1"/>
    <w:rsid w:val="00464E86"/>
    <w:rsid w:val="004D7B6B"/>
    <w:rsid w:val="004F3304"/>
    <w:rsid w:val="00512447"/>
    <w:rsid w:val="00573BC6"/>
    <w:rsid w:val="005B4F00"/>
    <w:rsid w:val="00617B26"/>
    <w:rsid w:val="006270A9"/>
    <w:rsid w:val="006601B7"/>
    <w:rsid w:val="00675956"/>
    <w:rsid w:val="00681034"/>
    <w:rsid w:val="006F4B4B"/>
    <w:rsid w:val="007339EF"/>
    <w:rsid w:val="00816216"/>
    <w:rsid w:val="0087734B"/>
    <w:rsid w:val="00892C8A"/>
    <w:rsid w:val="008D3872"/>
    <w:rsid w:val="00942669"/>
    <w:rsid w:val="00942AD2"/>
    <w:rsid w:val="00974156"/>
    <w:rsid w:val="009B621A"/>
    <w:rsid w:val="009D5933"/>
    <w:rsid w:val="00A01434"/>
    <w:rsid w:val="00A05A9B"/>
    <w:rsid w:val="00A74514"/>
    <w:rsid w:val="00A76E15"/>
    <w:rsid w:val="00B0562C"/>
    <w:rsid w:val="00B060A1"/>
    <w:rsid w:val="00B6638F"/>
    <w:rsid w:val="00BC77AD"/>
    <w:rsid w:val="00BD768D"/>
    <w:rsid w:val="00C0659F"/>
    <w:rsid w:val="00C132F5"/>
    <w:rsid w:val="00C61F8E"/>
    <w:rsid w:val="00CF09CD"/>
    <w:rsid w:val="00E150E8"/>
    <w:rsid w:val="00E17F4B"/>
    <w:rsid w:val="00E2129E"/>
    <w:rsid w:val="00E713B6"/>
    <w:rsid w:val="00E83E4B"/>
    <w:rsid w:val="00EE356E"/>
    <w:rsid w:val="00F000DC"/>
    <w:rsid w:val="00F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4030"/>
  <w15:chartTrackingRefBased/>
  <w15:docId w15:val="{494D9C8F-D796-4F12-90F4-1F9B52AE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B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F1D906E54845349E9EE76C80FFD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27590-C933-4823-8C15-788A9447448A}"/>
      </w:docPartPr>
      <w:docPartBody>
        <w:p w:rsidR="00AE2AAB" w:rsidRDefault="00984B80">
          <w:pPr>
            <w:pStyle w:val="EEF1D906E54845349E9EE76C80FFD53C"/>
          </w:pPr>
          <w:r>
            <w:t>Education</w:t>
          </w:r>
        </w:p>
      </w:docPartBody>
    </w:docPart>
    <w:docPart>
      <w:docPartPr>
        <w:name w:val="36DACCDF09754E4EB17153F66FDAD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E2EA2-8198-4A15-845A-9659101B2F86}"/>
      </w:docPartPr>
      <w:docPartBody>
        <w:p w:rsidR="00BB3332" w:rsidRDefault="001B1F06" w:rsidP="001B1F06">
          <w:pPr>
            <w:pStyle w:val="36DACCDF09754E4EB17153F66FDADEE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4B"/>
    <w:rsid w:val="001B1F06"/>
    <w:rsid w:val="005420C4"/>
    <w:rsid w:val="005B56AE"/>
    <w:rsid w:val="00984B80"/>
    <w:rsid w:val="00A252C9"/>
    <w:rsid w:val="00AE2AAB"/>
    <w:rsid w:val="00BB3332"/>
    <w:rsid w:val="00D60A4B"/>
    <w:rsid w:val="00F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5AEBE7B8E46449E0111DDF919367A">
    <w:name w:val="6C85AEBE7B8E46449E0111DDF919367A"/>
  </w:style>
  <w:style w:type="paragraph" w:customStyle="1" w:styleId="84AC1DC874BC46B5AB047E46875466C1">
    <w:name w:val="84AC1DC874BC46B5AB047E46875466C1"/>
  </w:style>
  <w:style w:type="paragraph" w:customStyle="1" w:styleId="65BD0D025309419BAD6429F9A5565808">
    <w:name w:val="65BD0D025309419BAD6429F9A5565808"/>
  </w:style>
  <w:style w:type="paragraph" w:customStyle="1" w:styleId="3A05BA0A83D74F39BD0A70AE63AA0E1D">
    <w:name w:val="3A05BA0A83D74F39BD0A70AE63AA0E1D"/>
  </w:style>
  <w:style w:type="paragraph" w:customStyle="1" w:styleId="276EBCEF0C9E41AFBF845ADB6B84F905">
    <w:name w:val="276EBCEF0C9E41AFBF845ADB6B84F905"/>
  </w:style>
  <w:style w:type="paragraph" w:customStyle="1" w:styleId="2866D29EF9D8427BA08F6CC7952C54D5">
    <w:name w:val="2866D29EF9D8427BA08F6CC7952C54D5"/>
  </w:style>
  <w:style w:type="paragraph" w:customStyle="1" w:styleId="EEF1D906E54845349E9EE76C80FFD53C">
    <w:name w:val="EEF1D906E54845349E9EE76C80FFD53C"/>
  </w:style>
  <w:style w:type="paragraph" w:customStyle="1" w:styleId="60ABBF9BE3694E1685F72002A0236827">
    <w:name w:val="60ABBF9BE3694E1685F72002A0236827"/>
  </w:style>
  <w:style w:type="paragraph" w:customStyle="1" w:styleId="2683C250412A4A7783335563D7171650">
    <w:name w:val="2683C250412A4A7783335563D7171650"/>
  </w:style>
  <w:style w:type="paragraph" w:customStyle="1" w:styleId="E04C5AE092284EB2BC8428D7A88B77C8">
    <w:name w:val="E04C5AE092284EB2BC8428D7A88B77C8"/>
  </w:style>
  <w:style w:type="paragraph" w:customStyle="1" w:styleId="C97A7765D6F045849D9857E252CE4449">
    <w:name w:val="C97A7765D6F045849D9857E252CE4449"/>
  </w:style>
  <w:style w:type="paragraph" w:customStyle="1" w:styleId="C7B1A209706941CCB974231C3DC6EB82">
    <w:name w:val="C7B1A209706941CCB974231C3DC6EB82"/>
  </w:style>
  <w:style w:type="paragraph" w:customStyle="1" w:styleId="E676FF999C0845D399A2858143A303EA">
    <w:name w:val="E676FF999C0845D399A2858143A303EA"/>
  </w:style>
  <w:style w:type="paragraph" w:customStyle="1" w:styleId="7615DD3C97804A709C4B4EF8C88D7726">
    <w:name w:val="7615DD3C97804A709C4B4EF8C88D7726"/>
  </w:style>
  <w:style w:type="paragraph" w:customStyle="1" w:styleId="256EA3D07D1C4CB1BD852B0977DD1984">
    <w:name w:val="256EA3D07D1C4CB1BD852B0977DD1984"/>
  </w:style>
  <w:style w:type="paragraph" w:customStyle="1" w:styleId="BBC96118A24E4CBABBDD2CCE7514741F">
    <w:name w:val="BBC96118A24E4CBABBDD2CCE7514741F"/>
  </w:style>
  <w:style w:type="paragraph" w:customStyle="1" w:styleId="2898EEEAEDB949D8AC85738555926AC9">
    <w:name w:val="2898EEEAEDB949D8AC85738555926AC9"/>
  </w:style>
  <w:style w:type="paragraph" w:customStyle="1" w:styleId="3FBA5E8710614EF088035E2ED6B62691">
    <w:name w:val="3FBA5E8710614EF088035E2ED6B62691"/>
  </w:style>
  <w:style w:type="paragraph" w:customStyle="1" w:styleId="4363D130863E41F696AB3CB767BC983F">
    <w:name w:val="4363D130863E41F696AB3CB767BC983F"/>
  </w:style>
  <w:style w:type="paragraph" w:customStyle="1" w:styleId="95EA60C448474E20B30F4B1A05175318">
    <w:name w:val="95EA60C448474E20B30F4B1A05175318"/>
  </w:style>
  <w:style w:type="paragraph" w:customStyle="1" w:styleId="C22BB697F22B4F379E13A6C3A738A199">
    <w:name w:val="C22BB697F22B4F379E13A6C3A738A199"/>
  </w:style>
  <w:style w:type="paragraph" w:customStyle="1" w:styleId="CE547BA6BD184CE6BEC6BFD15C46B27C">
    <w:name w:val="CE547BA6BD184CE6BEC6BFD15C46B27C"/>
  </w:style>
  <w:style w:type="paragraph" w:customStyle="1" w:styleId="D6B299E047184395B31D5D8F3D998A7C">
    <w:name w:val="D6B299E047184395B31D5D8F3D998A7C"/>
  </w:style>
  <w:style w:type="paragraph" w:customStyle="1" w:styleId="50D14231953B4A07BDC40AD3CE10532B">
    <w:name w:val="50D14231953B4A07BDC40AD3CE10532B"/>
  </w:style>
  <w:style w:type="paragraph" w:customStyle="1" w:styleId="7B356DE2844948C587289E4C74156842">
    <w:name w:val="7B356DE2844948C587289E4C74156842"/>
  </w:style>
  <w:style w:type="paragraph" w:customStyle="1" w:styleId="4D74C5F0BF4F48A89652879EAE70F38A">
    <w:name w:val="4D74C5F0BF4F48A89652879EAE70F38A"/>
  </w:style>
  <w:style w:type="paragraph" w:customStyle="1" w:styleId="204DCC1FDDCD40DDB453772C189D54E2">
    <w:name w:val="204DCC1FDDCD40DDB453772C189D54E2"/>
  </w:style>
  <w:style w:type="paragraph" w:customStyle="1" w:styleId="749ABF1E94314810B09F2128D6A0D990">
    <w:name w:val="749ABF1E94314810B09F2128D6A0D990"/>
  </w:style>
  <w:style w:type="paragraph" w:customStyle="1" w:styleId="0846B2F6A1224D4394E6B48EBFB42451">
    <w:name w:val="0846B2F6A1224D4394E6B48EBFB42451"/>
  </w:style>
  <w:style w:type="paragraph" w:customStyle="1" w:styleId="F1CB0D51AB77401A8B1F8481FBF9E55F">
    <w:name w:val="F1CB0D51AB77401A8B1F8481FBF9E55F"/>
  </w:style>
  <w:style w:type="paragraph" w:customStyle="1" w:styleId="71D5A7B55B374CA49A933DFABE89A96F">
    <w:name w:val="71D5A7B55B374CA49A933DFABE89A96F"/>
  </w:style>
  <w:style w:type="paragraph" w:customStyle="1" w:styleId="E839E65BFB5144259E7BAF46B6E3631F">
    <w:name w:val="E839E65BFB5144259E7BAF46B6E3631F"/>
  </w:style>
  <w:style w:type="paragraph" w:customStyle="1" w:styleId="B87A07AEA19C46A4B54A8D1860B3C929">
    <w:name w:val="B87A07AEA19C46A4B54A8D1860B3C929"/>
  </w:style>
  <w:style w:type="paragraph" w:customStyle="1" w:styleId="C43E35C44BB740BBB5BEDBA67D29E536">
    <w:name w:val="C43E35C44BB740BBB5BEDBA67D29E536"/>
    <w:rsid w:val="00D60A4B"/>
  </w:style>
  <w:style w:type="paragraph" w:customStyle="1" w:styleId="36DACCDF09754E4EB17153F66FDADEE2">
    <w:name w:val="36DACCDF09754E4EB17153F66FDADEE2"/>
    <w:rsid w:val="001B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31393-3B58-433A-B3B8-9875BD37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Arik Yueh</dc:creator>
  <cp:keywords/>
  <cp:lastModifiedBy>Arik Yueh</cp:lastModifiedBy>
  <cp:revision>4</cp:revision>
  <dcterms:created xsi:type="dcterms:W3CDTF">2016-11-25T22:29:00Z</dcterms:created>
  <dcterms:modified xsi:type="dcterms:W3CDTF">2016-12-29T20:53:00Z</dcterms:modified>
  <cp:version/>
</cp:coreProperties>
</file>